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9DB" w:rsidRDefault="00294939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长江中游城市群（</w:t>
      </w:r>
      <w:r>
        <w:rPr>
          <w:rFonts w:ascii="黑体" w:eastAsia="黑体" w:hAnsi="黑体" w:hint="eastAsia"/>
          <w:b/>
          <w:bCs/>
          <w:sz w:val="32"/>
          <w:szCs w:val="32"/>
        </w:rPr>
        <w:t>湖北</w:t>
      </w:r>
      <w:r>
        <w:rPr>
          <w:rFonts w:ascii="黑体" w:eastAsia="黑体" w:hAnsi="黑体" w:hint="eastAsia"/>
          <w:b/>
          <w:bCs/>
          <w:sz w:val="32"/>
          <w:szCs w:val="32"/>
        </w:rPr>
        <w:t>省）</w:t>
      </w:r>
      <w:r>
        <w:rPr>
          <w:rFonts w:ascii="黑体" w:eastAsia="黑体" w:hAnsi="黑体" w:hint="eastAsia"/>
          <w:b/>
          <w:bCs/>
          <w:sz w:val="32"/>
          <w:szCs w:val="32"/>
        </w:rPr>
        <w:t>1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  <w:r>
        <w:rPr>
          <w:rFonts w:ascii="黑体" w:eastAsia="黑体" w:hAnsi="黑体" w:hint="eastAsia"/>
          <w:b/>
          <w:bCs/>
          <w:sz w:val="32"/>
          <w:szCs w:val="32"/>
        </w:rPr>
        <w:t>25</w:t>
      </w:r>
      <w:r>
        <w:rPr>
          <w:rFonts w:ascii="黑体" w:eastAsia="黑体" w:hAnsi="黑体" w:hint="eastAsia"/>
          <w:b/>
          <w:bCs/>
          <w:sz w:val="32"/>
          <w:szCs w:val="32"/>
        </w:rPr>
        <w:t>万矿产资源分布数据集（</w:t>
      </w:r>
      <w:r>
        <w:rPr>
          <w:rFonts w:ascii="黑体" w:eastAsia="黑体" w:hAnsi="黑体" w:hint="eastAsia"/>
          <w:b/>
          <w:bCs/>
          <w:sz w:val="32"/>
          <w:szCs w:val="32"/>
        </w:rPr>
        <w:t>2015</w:t>
      </w:r>
      <w:r>
        <w:rPr>
          <w:rFonts w:ascii="黑体" w:eastAsia="黑体" w:hAnsi="黑体" w:hint="eastAsia"/>
          <w:b/>
          <w:bCs/>
          <w:sz w:val="32"/>
          <w:szCs w:val="32"/>
        </w:rPr>
        <w:t>年）</w:t>
      </w:r>
    </w:p>
    <w:p w:rsidR="00DC79DB" w:rsidRDefault="00294939">
      <w:pPr>
        <w:jc w:val="center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(</w:t>
      </w:r>
      <w:r>
        <w:rPr>
          <w:rFonts w:ascii="楷体_GB2312" w:eastAsia="楷体_GB2312" w:hAnsi="宋体" w:hint="eastAsia"/>
          <w:sz w:val="24"/>
        </w:rPr>
        <w:t>李杨</w:t>
      </w:r>
      <w:r>
        <w:rPr>
          <w:rFonts w:ascii="楷体_GB2312" w:eastAsia="楷体_GB2312" w:hAnsi="宋体"/>
          <w:sz w:val="24"/>
        </w:rPr>
        <w:t xml:space="preserve">  </w:t>
      </w:r>
      <w:r>
        <w:rPr>
          <w:rFonts w:ascii="楷体_GB2312" w:eastAsia="楷体_GB2312" w:hAnsi="宋体" w:hint="eastAsia"/>
          <w:sz w:val="24"/>
        </w:rPr>
        <w:t>南京师范大学地理科学学院</w:t>
      </w:r>
      <w:r>
        <w:rPr>
          <w:rFonts w:ascii="楷体_GB2312" w:eastAsia="楷体_GB2312" w:hAnsi="宋体"/>
          <w:sz w:val="24"/>
        </w:rPr>
        <w:t xml:space="preserve">  </w:t>
      </w:r>
      <w:r>
        <w:rPr>
          <w:rFonts w:ascii="楷体_GB2312" w:eastAsia="楷体_GB2312" w:hAnsi="宋体" w:hint="eastAsia"/>
          <w:sz w:val="24"/>
        </w:rPr>
        <w:t>南京市文苑路</w:t>
      </w:r>
      <w:r>
        <w:rPr>
          <w:rFonts w:ascii="楷体_GB2312" w:eastAsia="楷体_GB2312" w:hAnsi="宋体" w:hint="eastAsia"/>
          <w:sz w:val="24"/>
        </w:rPr>
        <w:t>1</w:t>
      </w:r>
      <w:r>
        <w:rPr>
          <w:rFonts w:ascii="楷体_GB2312" w:eastAsia="楷体_GB2312" w:hAnsi="宋体"/>
          <w:sz w:val="24"/>
        </w:rPr>
        <w:t>号</w:t>
      </w:r>
      <w:r>
        <w:rPr>
          <w:rFonts w:ascii="楷体_GB2312" w:eastAsia="楷体_GB2312" w:hAnsi="宋体"/>
          <w:sz w:val="24"/>
        </w:rPr>
        <w:t xml:space="preserve"> </w:t>
      </w:r>
      <w:r>
        <w:rPr>
          <w:rFonts w:ascii="楷体_GB2312" w:eastAsia="楷体_GB2312" w:hAnsi="宋体" w:hint="eastAsia"/>
          <w:sz w:val="24"/>
        </w:rPr>
        <w:t>2100</w:t>
      </w:r>
      <w:r>
        <w:rPr>
          <w:rFonts w:ascii="楷体_GB2312" w:eastAsia="楷体_GB2312" w:hAnsi="宋体"/>
          <w:sz w:val="24"/>
        </w:rPr>
        <w:t>23  geodata@njnu.edu.cn   201</w:t>
      </w:r>
      <w:r w:rsidR="000D6EB3">
        <w:rPr>
          <w:rFonts w:ascii="楷体_GB2312" w:eastAsia="楷体_GB2312" w:hAnsi="宋体"/>
          <w:sz w:val="24"/>
        </w:rPr>
        <w:t>8</w:t>
      </w:r>
      <w:r>
        <w:rPr>
          <w:rFonts w:ascii="楷体_GB2312" w:eastAsia="楷体_GB2312" w:hAnsi="宋体"/>
          <w:sz w:val="24"/>
        </w:rPr>
        <w:t>-5-31)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DC79DB">
        <w:trPr>
          <w:jc w:val="center"/>
        </w:trPr>
        <w:tc>
          <w:tcPr>
            <w:tcW w:w="1668" w:type="dxa"/>
          </w:tcPr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项目</w:t>
            </w:r>
          </w:p>
        </w:tc>
        <w:tc>
          <w:tcPr>
            <w:tcW w:w="6854" w:type="dxa"/>
          </w:tcPr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内容</w:t>
            </w:r>
          </w:p>
        </w:tc>
      </w:tr>
      <w:tr w:rsidR="00DC79DB">
        <w:trPr>
          <w:jc w:val="center"/>
        </w:trPr>
        <w:tc>
          <w:tcPr>
            <w:tcW w:w="1668" w:type="dxa"/>
          </w:tcPr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</w:t>
            </w:r>
            <w:r>
              <w:rPr>
                <w:rFonts w:ascii="楷体_GB2312" w:eastAsia="楷体_GB2312" w:hAnsi="宋体" w:hint="eastAsia"/>
                <w:sz w:val="24"/>
              </w:rPr>
              <w:t>数据集名称</w:t>
            </w:r>
          </w:p>
        </w:tc>
        <w:tc>
          <w:tcPr>
            <w:tcW w:w="6854" w:type="dxa"/>
          </w:tcPr>
          <w:p w:rsidR="00DC79DB" w:rsidRDefault="00294939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长江中游城市群（</w:t>
            </w:r>
            <w:r>
              <w:rPr>
                <w:rFonts w:ascii="楷体_GB2312" w:eastAsia="楷体_GB2312" w:hAnsi="宋体" w:hint="eastAsia"/>
                <w:sz w:val="24"/>
              </w:rPr>
              <w:t>湖北</w:t>
            </w:r>
            <w:r>
              <w:rPr>
                <w:rFonts w:ascii="楷体_GB2312" w:eastAsia="楷体_GB2312" w:hAnsi="宋体" w:hint="eastAsia"/>
                <w:sz w:val="24"/>
              </w:rPr>
              <w:t>省）</w:t>
            </w:r>
            <w:r>
              <w:rPr>
                <w:rFonts w:ascii="楷体_GB2312" w:eastAsia="楷体_GB2312" w:hAnsi="宋体" w:hint="eastAsia"/>
                <w:sz w:val="24"/>
              </w:rPr>
              <w:t>1</w:t>
            </w:r>
            <w:r>
              <w:rPr>
                <w:rFonts w:ascii="楷体_GB2312" w:eastAsia="楷体_GB2312" w:hAnsi="宋体" w:hint="eastAsia"/>
                <w:sz w:val="24"/>
              </w:rPr>
              <w:t>：</w:t>
            </w:r>
            <w:r>
              <w:rPr>
                <w:rFonts w:ascii="楷体_GB2312" w:eastAsia="楷体_GB2312" w:hAnsi="宋体" w:hint="eastAsia"/>
                <w:sz w:val="24"/>
              </w:rPr>
              <w:t>25</w:t>
            </w:r>
            <w:r>
              <w:rPr>
                <w:rFonts w:ascii="楷体_GB2312" w:eastAsia="楷体_GB2312" w:hAnsi="宋体" w:hint="eastAsia"/>
                <w:sz w:val="24"/>
              </w:rPr>
              <w:t>万矿产资源分布数据集（</w:t>
            </w:r>
            <w:r>
              <w:rPr>
                <w:rFonts w:ascii="楷体_GB2312" w:eastAsia="楷体_GB2312" w:hAnsi="宋体" w:hint="eastAsia"/>
                <w:sz w:val="24"/>
              </w:rPr>
              <w:t>2015</w:t>
            </w:r>
            <w:r>
              <w:rPr>
                <w:rFonts w:ascii="楷体_GB2312" w:eastAsia="楷体_GB2312" w:hAnsi="宋体" w:hint="eastAsia"/>
                <w:sz w:val="24"/>
              </w:rPr>
              <w:t>年）</w:t>
            </w:r>
          </w:p>
        </w:tc>
      </w:tr>
      <w:tr w:rsidR="00DC79DB">
        <w:trPr>
          <w:jc w:val="center"/>
        </w:trPr>
        <w:tc>
          <w:tcPr>
            <w:tcW w:w="1668" w:type="dxa"/>
          </w:tcPr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2 </w:t>
            </w:r>
            <w:r>
              <w:rPr>
                <w:rFonts w:ascii="楷体_GB2312" w:eastAsia="楷体_GB2312" w:hAnsi="宋体" w:hint="eastAsia"/>
                <w:sz w:val="24"/>
              </w:rPr>
              <w:t>数据</w:t>
            </w:r>
            <w:proofErr w:type="gramStart"/>
            <w:r>
              <w:rPr>
                <w:rFonts w:ascii="楷体_GB2312" w:eastAsia="楷体_GB2312" w:hAnsi="宋体" w:hint="eastAsia"/>
                <w:sz w:val="24"/>
              </w:rPr>
              <w:t>集内容</w:t>
            </w:r>
            <w:proofErr w:type="gramEnd"/>
            <w:r>
              <w:rPr>
                <w:rFonts w:ascii="楷体_GB2312" w:eastAsia="楷体_GB2312" w:hAnsi="宋体" w:hint="eastAsia"/>
                <w:sz w:val="24"/>
              </w:rPr>
              <w:t>说明</w:t>
            </w:r>
          </w:p>
        </w:tc>
        <w:tc>
          <w:tcPr>
            <w:tcW w:w="6854" w:type="dxa"/>
          </w:tcPr>
          <w:p w:rsidR="00DC79DB" w:rsidRDefault="00DC79DB">
            <w:pPr>
              <w:rPr>
                <w:rFonts w:ascii="楷体_GB2312" w:eastAsia="楷体_GB2312" w:hAnsi="宋体"/>
                <w:sz w:val="24"/>
              </w:rPr>
            </w:pPr>
          </w:p>
        </w:tc>
      </w:tr>
      <w:tr w:rsidR="00DC79DB">
        <w:trPr>
          <w:jc w:val="center"/>
        </w:trPr>
        <w:tc>
          <w:tcPr>
            <w:tcW w:w="1668" w:type="dxa"/>
          </w:tcPr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2.1 </w:t>
            </w:r>
            <w:r>
              <w:rPr>
                <w:rFonts w:ascii="楷体_GB2312" w:eastAsia="楷体_GB2312" w:hAnsi="宋体" w:hint="eastAsia"/>
                <w:sz w:val="24"/>
              </w:rPr>
              <w:t>数据</w:t>
            </w:r>
            <w:proofErr w:type="gramStart"/>
            <w:r>
              <w:rPr>
                <w:rFonts w:ascii="楷体_GB2312" w:eastAsia="楷体_GB2312" w:hAnsi="宋体" w:hint="eastAsia"/>
                <w:sz w:val="24"/>
              </w:rPr>
              <w:t>集内容</w:t>
            </w:r>
            <w:proofErr w:type="gramEnd"/>
            <w:r>
              <w:rPr>
                <w:rFonts w:ascii="楷体_GB2312" w:eastAsia="楷体_GB2312" w:hAnsi="宋体" w:hint="eastAsia"/>
                <w:sz w:val="24"/>
              </w:rPr>
              <w:t>一般描述</w:t>
            </w:r>
          </w:p>
        </w:tc>
        <w:tc>
          <w:tcPr>
            <w:tcW w:w="6854" w:type="dxa"/>
          </w:tcPr>
          <w:p w:rsidR="00DC79DB" w:rsidRDefault="00294939">
            <w:pPr>
              <w:ind w:left="432" w:hangingChars="180" w:hanging="432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a. </w:t>
            </w:r>
            <w:r>
              <w:rPr>
                <w:rFonts w:ascii="楷体_GB2312" w:eastAsia="楷体_GB2312" w:hAnsi="宋体" w:hint="eastAsia"/>
                <w:sz w:val="24"/>
              </w:rPr>
              <w:t>数据内容（数据文件</w:t>
            </w:r>
            <w:r>
              <w:rPr>
                <w:rFonts w:ascii="楷体_GB2312" w:eastAsia="楷体_GB2312" w:hAnsi="宋体" w:hint="eastAsia"/>
                <w:sz w:val="24"/>
              </w:rPr>
              <w:t>/</w:t>
            </w:r>
            <w:r>
              <w:rPr>
                <w:rFonts w:ascii="楷体_GB2312" w:eastAsia="楷体_GB2312" w:hAnsi="宋体" w:hint="eastAsia"/>
                <w:sz w:val="24"/>
              </w:rPr>
              <w:t>表名称，包含的观测指标内容）</w:t>
            </w:r>
          </w:p>
          <w:p w:rsidR="00DC79DB" w:rsidRDefault="00294939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本数据集为</w:t>
            </w:r>
            <w:r>
              <w:rPr>
                <w:rFonts w:ascii="楷体" w:eastAsia="楷体" w:hAnsi="楷体" w:hint="eastAsia"/>
                <w:sz w:val="24"/>
              </w:rPr>
              <w:t>长江中游城市群（</w:t>
            </w:r>
            <w:r>
              <w:rPr>
                <w:rFonts w:ascii="楷体" w:eastAsia="楷体" w:hAnsi="楷体" w:hint="eastAsia"/>
                <w:sz w:val="24"/>
              </w:rPr>
              <w:t>湖北</w:t>
            </w:r>
            <w:r>
              <w:rPr>
                <w:rFonts w:ascii="楷体" w:eastAsia="楷体" w:hAnsi="楷体" w:hint="eastAsia"/>
                <w:sz w:val="24"/>
              </w:rPr>
              <w:t>省）</w:t>
            </w:r>
            <w:r>
              <w:rPr>
                <w:rFonts w:ascii="楷体" w:eastAsia="楷体" w:hAnsi="楷体" w:hint="eastAsia"/>
                <w:sz w:val="24"/>
              </w:rPr>
              <w:t>1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>
              <w:rPr>
                <w:rFonts w:ascii="楷体" w:eastAsia="楷体" w:hAnsi="楷体" w:hint="eastAsia"/>
                <w:sz w:val="24"/>
              </w:rPr>
              <w:t>25</w:t>
            </w:r>
            <w:r>
              <w:rPr>
                <w:rFonts w:ascii="楷体" w:eastAsia="楷体" w:hAnsi="楷体" w:hint="eastAsia"/>
                <w:sz w:val="24"/>
              </w:rPr>
              <w:t>万矿产资源分布数据集（</w:t>
            </w:r>
            <w:r>
              <w:rPr>
                <w:rFonts w:ascii="楷体" w:eastAsia="楷体" w:hAnsi="楷体" w:hint="eastAsia"/>
                <w:sz w:val="24"/>
              </w:rPr>
              <w:t>2015</w:t>
            </w:r>
            <w:r>
              <w:rPr>
                <w:rFonts w:ascii="楷体" w:eastAsia="楷体" w:hAnsi="楷体" w:hint="eastAsia"/>
                <w:sz w:val="24"/>
              </w:rPr>
              <w:t>年）</w:t>
            </w:r>
            <w:r>
              <w:rPr>
                <w:rFonts w:ascii="楷体" w:eastAsia="楷体" w:hAnsi="楷体"/>
                <w:sz w:val="24"/>
              </w:rPr>
              <w:t>。</w:t>
            </w:r>
            <w:bookmarkStart w:id="0" w:name="_GoBack"/>
            <w:r w:rsidR="000D6EB3">
              <w:rPr>
                <w:rFonts w:ascii="楷体" w:eastAsia="楷体" w:hAnsi="楷体"/>
                <w:sz w:val="24"/>
              </w:rPr>
              <w:t>该数据集</w:t>
            </w:r>
            <w:r w:rsidR="000D6EB3">
              <w:rPr>
                <w:rFonts w:ascii="楷体" w:eastAsia="楷体" w:hAnsi="楷体" w:hint="eastAsia"/>
                <w:sz w:val="24"/>
              </w:rPr>
              <w:t>的</w:t>
            </w:r>
            <w:r w:rsidR="000D6EB3">
              <w:rPr>
                <w:rFonts w:ascii="楷体" w:eastAsia="楷体" w:hAnsi="楷体"/>
                <w:sz w:val="24"/>
              </w:rPr>
              <w:t>数据源</w:t>
            </w:r>
            <w:r w:rsidR="000D6EB3">
              <w:rPr>
                <w:rFonts w:ascii="楷体" w:eastAsia="楷体" w:hAnsi="楷体" w:hint="eastAsia"/>
                <w:sz w:val="24"/>
              </w:rPr>
              <w:t>为湖北省公共资源交易平台和国家国土资源部网站</w:t>
            </w:r>
            <w:r w:rsidR="000D6EB3">
              <w:rPr>
                <w:rFonts w:ascii="楷体" w:eastAsia="楷体" w:hAnsi="楷体" w:hint="eastAsia"/>
                <w:sz w:val="24"/>
              </w:rPr>
              <w:t>，</w:t>
            </w:r>
            <w:r>
              <w:rPr>
                <w:rFonts w:ascii="楷体" w:eastAsia="楷体" w:hAnsi="楷体" w:hint="eastAsia"/>
                <w:sz w:val="24"/>
              </w:rPr>
              <w:t>数据包含采矿权名称、矿种、地址、标高等数据，以</w:t>
            </w:r>
            <w:proofErr w:type="spellStart"/>
            <w:r>
              <w:rPr>
                <w:rFonts w:ascii="楷体" w:eastAsia="楷体" w:hAnsi="楷体" w:hint="eastAsia"/>
                <w:sz w:val="24"/>
              </w:rPr>
              <w:t>Shapefile</w:t>
            </w:r>
            <w:proofErr w:type="spellEnd"/>
            <w:r>
              <w:rPr>
                <w:rFonts w:ascii="楷体" w:eastAsia="楷体" w:hAnsi="楷体" w:hint="eastAsia"/>
                <w:sz w:val="24"/>
              </w:rPr>
              <w:t>格式存储</w:t>
            </w:r>
            <w:r>
              <w:rPr>
                <w:rFonts w:ascii="楷体" w:eastAsia="楷体" w:hAnsi="楷体" w:hint="eastAsia"/>
                <w:sz w:val="24"/>
              </w:rPr>
              <w:t>。</w:t>
            </w:r>
          </w:p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b. </w:t>
            </w:r>
            <w:r>
              <w:rPr>
                <w:rFonts w:ascii="楷体_GB2312" w:eastAsia="楷体_GB2312" w:hAnsi="宋体" w:hint="eastAsia"/>
                <w:sz w:val="24"/>
              </w:rPr>
              <w:t>建设目的</w:t>
            </w:r>
          </w:p>
          <w:bookmarkEnd w:id="0"/>
          <w:p w:rsidR="00DC79DB" w:rsidRDefault="00294939">
            <w:pPr>
              <w:ind w:firstLineChars="150" w:firstLine="36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为了方便相关人员对</w:t>
            </w:r>
            <w:r>
              <w:rPr>
                <w:rFonts w:ascii="楷体" w:eastAsia="楷体" w:hAnsi="楷体" w:hint="eastAsia"/>
                <w:sz w:val="24"/>
              </w:rPr>
              <w:t>湖北省矿产资源开发情况</w:t>
            </w:r>
            <w:r>
              <w:rPr>
                <w:rFonts w:ascii="楷体" w:eastAsia="楷体" w:hAnsi="楷体"/>
                <w:sz w:val="24"/>
              </w:rPr>
              <w:t>有所了解</w:t>
            </w:r>
            <w:r>
              <w:rPr>
                <w:rFonts w:ascii="楷体" w:eastAsia="楷体" w:hAnsi="楷体" w:hint="eastAsia"/>
                <w:sz w:val="24"/>
              </w:rPr>
              <w:t>，</w:t>
            </w:r>
            <w:r>
              <w:rPr>
                <w:rFonts w:ascii="楷体" w:eastAsia="楷体" w:hAnsi="楷体"/>
                <w:sz w:val="24"/>
              </w:rPr>
              <w:t>为该地区进一步进行科研研究，政府发展决策有着重要意义。</w:t>
            </w:r>
          </w:p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 xml:space="preserve">c. </w:t>
            </w:r>
            <w:r>
              <w:rPr>
                <w:rFonts w:ascii="楷体_GB2312" w:eastAsia="楷体_GB2312" w:hAnsi="宋体" w:hint="eastAsia"/>
                <w:sz w:val="24"/>
              </w:rPr>
              <w:t>服务对象</w:t>
            </w:r>
          </w:p>
          <w:p w:rsidR="00DC79DB" w:rsidRDefault="00294939">
            <w:pPr>
              <w:ind w:firstLineChars="150" w:firstLine="36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面向科研、</w:t>
            </w:r>
            <w:r>
              <w:rPr>
                <w:rFonts w:ascii="楷体" w:eastAsia="楷体" w:hAnsi="楷体"/>
                <w:sz w:val="24"/>
              </w:rPr>
              <w:t>政府决策等</w:t>
            </w:r>
            <w:r>
              <w:rPr>
                <w:rFonts w:ascii="楷体" w:eastAsia="楷体" w:hAnsi="楷体" w:hint="eastAsia"/>
                <w:sz w:val="24"/>
              </w:rPr>
              <w:t>，主要用于地质地貌学</w:t>
            </w:r>
            <w:r>
              <w:rPr>
                <w:rFonts w:ascii="楷体" w:eastAsia="楷体" w:hAnsi="楷体"/>
                <w:sz w:val="24"/>
              </w:rPr>
              <w:t>，地理学等</w:t>
            </w:r>
            <w:r>
              <w:rPr>
                <w:rFonts w:ascii="楷体" w:eastAsia="楷体" w:hAnsi="楷体" w:hint="eastAsia"/>
                <w:sz w:val="24"/>
              </w:rPr>
              <w:t>相关领域研究。</w:t>
            </w:r>
          </w:p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d. </w:t>
            </w:r>
            <w:r>
              <w:rPr>
                <w:rFonts w:ascii="楷体_GB2312" w:eastAsia="楷体_GB2312" w:hAnsi="宋体" w:hint="eastAsia"/>
                <w:sz w:val="24"/>
              </w:rPr>
              <w:t>数据的时间范围</w:t>
            </w:r>
          </w:p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</w:t>
            </w:r>
            <w:r>
              <w:rPr>
                <w:rFonts w:ascii="楷体_GB2312" w:eastAsia="楷体_GB2312" w:hAnsi="宋体"/>
                <w:sz w:val="24"/>
              </w:rPr>
              <w:t>201</w:t>
            </w:r>
            <w:r w:rsidR="00434937">
              <w:rPr>
                <w:rFonts w:ascii="楷体_GB2312" w:eastAsia="楷体_GB2312" w:hAnsi="宋体"/>
                <w:sz w:val="24"/>
              </w:rPr>
              <w:t xml:space="preserve">5 </w:t>
            </w:r>
            <w:r>
              <w:rPr>
                <w:rFonts w:ascii="楷体_GB2312" w:eastAsia="楷体_GB2312" w:hAnsi="宋体" w:hint="eastAsia"/>
                <w:sz w:val="24"/>
              </w:rPr>
              <w:t>年</w:t>
            </w:r>
          </w:p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e. </w:t>
            </w:r>
            <w:r>
              <w:rPr>
                <w:rFonts w:ascii="楷体_GB2312" w:eastAsia="楷体_GB2312" w:hAnsi="宋体" w:hint="eastAsia"/>
                <w:sz w:val="24"/>
              </w:rPr>
              <w:t>数据的空间范围、投影方式</w:t>
            </w:r>
          </w:p>
          <w:p w:rsidR="00DC79DB" w:rsidRDefault="00294939">
            <w:pPr>
              <w:ind w:firstLineChars="150" w:firstLine="36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湖北省</w:t>
            </w:r>
          </w:p>
          <w:p w:rsidR="00DC79DB" w:rsidRDefault="00294939">
            <w:pPr>
              <w:ind w:firstLineChars="150" w:firstLine="36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GCS_WGS_1984</w:t>
            </w:r>
          </w:p>
          <w:p w:rsidR="00DC79DB" w:rsidRDefault="0029493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F.</w:t>
            </w:r>
            <w:r>
              <w:rPr>
                <w:rFonts w:ascii="楷体_GB2312" w:eastAsia="楷体_GB2312" w:hAnsi="宋体" w:hint="eastAsia"/>
                <w:sz w:val="24"/>
              </w:rPr>
              <w:t>数据的学科范围</w:t>
            </w:r>
          </w:p>
          <w:p w:rsidR="00DC79DB" w:rsidRDefault="00294939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地学、经济学范畴</w:t>
            </w:r>
          </w:p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g. </w:t>
            </w:r>
            <w:r>
              <w:rPr>
                <w:rFonts w:ascii="楷体_GB2312" w:eastAsia="楷体_GB2312" w:hAnsi="宋体" w:hint="eastAsia"/>
                <w:sz w:val="24"/>
              </w:rPr>
              <w:t>数据的量</w:t>
            </w:r>
          </w:p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</w:t>
            </w:r>
            <w:r>
              <w:rPr>
                <w:rFonts w:ascii="楷体_GB2312" w:eastAsia="楷体_GB2312" w:hAnsi="宋体" w:hint="eastAsia"/>
                <w:sz w:val="24"/>
              </w:rPr>
              <w:t>数据</w:t>
            </w:r>
            <w:r>
              <w:rPr>
                <w:rFonts w:ascii="楷体_GB2312" w:eastAsia="楷体_GB2312" w:hAnsi="宋体"/>
                <w:sz w:val="24"/>
              </w:rPr>
              <w:t>共</w:t>
            </w:r>
            <w:r w:rsidR="000D6EB3">
              <w:rPr>
                <w:rFonts w:ascii="楷体_GB2312" w:eastAsia="楷体_GB2312" w:hAnsi="宋体"/>
                <w:sz w:val="24"/>
              </w:rPr>
              <w:t>368</w:t>
            </w:r>
            <w:r>
              <w:rPr>
                <w:rFonts w:ascii="楷体_GB2312" w:eastAsia="楷体_GB2312" w:hAnsi="宋体"/>
                <w:sz w:val="24"/>
              </w:rPr>
              <w:t>KB</w:t>
            </w:r>
          </w:p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h. </w:t>
            </w:r>
            <w:r>
              <w:rPr>
                <w:rFonts w:ascii="楷体_GB2312" w:eastAsia="楷体_GB2312" w:hAnsi="宋体" w:hint="eastAsia"/>
                <w:sz w:val="24"/>
              </w:rPr>
              <w:t>数据类型（文献、属性、矢量、栅格、文本等）</w:t>
            </w:r>
          </w:p>
          <w:p w:rsidR="00DC79DB" w:rsidRDefault="00294939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矢量</w:t>
            </w:r>
            <w:r>
              <w:rPr>
                <w:rFonts w:ascii="楷体_GB2312" w:eastAsia="楷体_GB2312" w:hAnsi="宋体"/>
                <w:sz w:val="24"/>
              </w:rPr>
              <w:t>数据</w:t>
            </w:r>
            <w:r>
              <w:rPr>
                <w:rFonts w:ascii="楷体_GB2312" w:eastAsia="楷体_GB2312" w:hAnsi="宋体" w:hint="eastAsia"/>
                <w:sz w:val="24"/>
              </w:rPr>
              <w:t>格式</w:t>
            </w:r>
          </w:p>
          <w:p w:rsidR="00DC79DB" w:rsidRDefault="00294939">
            <w:pPr>
              <w:pStyle w:val="ac"/>
              <w:numPr>
                <w:ilvl w:val="0"/>
                <w:numId w:val="1"/>
              </w:numPr>
              <w:ind w:firstLineChars="0"/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数据更新的频度</w:t>
            </w:r>
          </w:p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</w:t>
            </w:r>
            <w:r>
              <w:rPr>
                <w:rFonts w:ascii="楷体_GB2312" w:eastAsia="楷体_GB2312" w:hAnsi="宋体" w:hint="eastAsia"/>
                <w:sz w:val="24"/>
              </w:rPr>
              <w:t>不定期更新</w:t>
            </w:r>
          </w:p>
          <w:p w:rsidR="00DC79DB" w:rsidRDefault="00294939">
            <w:pPr>
              <w:ind w:left="432" w:hangingChars="180" w:hanging="432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j. </w:t>
            </w:r>
            <w:r>
              <w:rPr>
                <w:rFonts w:ascii="楷体_GB2312" w:eastAsia="楷体_GB2312" w:hAnsi="宋体" w:hint="eastAsia"/>
                <w:sz w:val="24"/>
              </w:rPr>
              <w:t>缩略图（可选。反应数据</w:t>
            </w:r>
            <w:proofErr w:type="gramStart"/>
            <w:r>
              <w:rPr>
                <w:rFonts w:ascii="楷体_GB2312" w:eastAsia="楷体_GB2312" w:hAnsi="宋体" w:hint="eastAsia"/>
                <w:sz w:val="24"/>
              </w:rPr>
              <w:t>集内容</w:t>
            </w:r>
            <w:proofErr w:type="gramEnd"/>
            <w:r>
              <w:rPr>
                <w:rFonts w:ascii="楷体_GB2312" w:eastAsia="楷体_GB2312" w:hAnsi="宋体" w:hint="eastAsia"/>
                <w:sz w:val="24"/>
              </w:rPr>
              <w:t>或观测过程、场景等的示意图）</w:t>
            </w:r>
          </w:p>
          <w:p w:rsidR="00DC79DB" w:rsidRDefault="00294939">
            <w:pPr>
              <w:ind w:left="432" w:hangingChars="180" w:hanging="432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noProof/>
                <w:sz w:val="24"/>
              </w:rPr>
              <w:lastRenderedPageBreak/>
              <w:drawing>
                <wp:inline distT="0" distB="0" distL="114300" distR="114300">
                  <wp:extent cx="4211320" cy="3157855"/>
                  <wp:effectExtent l="0" t="0" r="17780" b="4445"/>
                  <wp:docPr id="1" name="图片 1" descr="矿山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矿山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1320" cy="315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79DB" w:rsidRDefault="00DC79DB">
            <w:pPr>
              <w:ind w:left="432" w:hangingChars="180" w:hanging="432"/>
              <w:jc w:val="center"/>
              <w:rPr>
                <w:rFonts w:ascii="楷体_GB2312" w:eastAsia="楷体_GB2312" w:hAnsi="宋体"/>
                <w:sz w:val="24"/>
              </w:rPr>
            </w:pPr>
          </w:p>
          <w:p w:rsidR="00DC79DB" w:rsidRDefault="00294939">
            <w:pPr>
              <w:ind w:left="432" w:hangingChars="180" w:hanging="432"/>
            </w:pPr>
            <w:r>
              <w:rPr>
                <w:rFonts w:ascii="楷体_GB2312" w:eastAsia="楷体_GB2312" w:hAnsi="宋体" w:hint="eastAsia"/>
                <w:sz w:val="24"/>
              </w:rPr>
              <w:t>k</w:t>
            </w:r>
            <w:r>
              <w:rPr>
                <w:rFonts w:ascii="楷体_GB2312" w:eastAsia="楷体_GB2312" w:hAnsi="宋体" w:hint="eastAsia"/>
                <w:sz w:val="24"/>
              </w:rPr>
              <w:t>．其它需要说明的内容</w:t>
            </w:r>
          </w:p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</w:t>
            </w:r>
            <w:r>
              <w:rPr>
                <w:rFonts w:ascii="楷体_GB2312" w:eastAsia="楷体_GB2312" w:hAnsi="宋体" w:hint="eastAsia"/>
                <w:sz w:val="24"/>
              </w:rPr>
              <w:t>无</w:t>
            </w:r>
          </w:p>
        </w:tc>
      </w:tr>
      <w:tr w:rsidR="00DC79DB">
        <w:trPr>
          <w:jc w:val="center"/>
        </w:trPr>
        <w:tc>
          <w:tcPr>
            <w:tcW w:w="1668" w:type="dxa"/>
          </w:tcPr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lastRenderedPageBreak/>
              <w:t xml:space="preserve">2.2 </w:t>
            </w:r>
            <w:r>
              <w:rPr>
                <w:rFonts w:ascii="楷体_GB2312" w:eastAsia="楷体_GB2312" w:hAnsi="宋体" w:hint="eastAsia"/>
                <w:sz w:val="24"/>
              </w:rPr>
              <w:t>字段（要素）名称解释</w:t>
            </w:r>
          </w:p>
        </w:tc>
        <w:tc>
          <w:tcPr>
            <w:tcW w:w="6854" w:type="dxa"/>
          </w:tcPr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a. </w:t>
            </w:r>
            <w:r>
              <w:rPr>
                <w:rFonts w:ascii="楷体_GB2312" w:eastAsia="楷体_GB2312" w:hAnsi="宋体" w:hint="eastAsia"/>
                <w:sz w:val="24"/>
              </w:rPr>
              <w:t>名称解释</w:t>
            </w:r>
          </w:p>
          <w:p w:rsidR="00DC79DB" w:rsidRDefault="00DC79DB">
            <w:pPr>
              <w:rPr>
                <w:rFonts w:ascii="楷体_GB2312" w:eastAsia="楷体_GB2312" w:hAnsi="宋体"/>
                <w:sz w:val="24"/>
              </w:rPr>
            </w:pPr>
          </w:p>
          <w:p w:rsidR="00DC79DB" w:rsidRDefault="0029493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b</w:t>
            </w:r>
            <w:r>
              <w:rPr>
                <w:rFonts w:ascii="楷体" w:eastAsia="楷体" w:hAnsi="楷体"/>
                <w:sz w:val="24"/>
              </w:rPr>
              <w:t>.</w:t>
            </w:r>
            <w:r>
              <w:rPr>
                <w:rFonts w:ascii="楷体" w:eastAsia="楷体" w:hAnsi="楷体" w:hint="eastAsia"/>
                <w:sz w:val="24"/>
              </w:rPr>
              <w:t>量纲（度量单位）</w:t>
            </w:r>
          </w:p>
          <w:p w:rsidR="00DC79DB" w:rsidRDefault="0029493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无</w:t>
            </w:r>
          </w:p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c. </w:t>
            </w:r>
            <w:r>
              <w:rPr>
                <w:rFonts w:ascii="楷体_GB2312" w:eastAsia="楷体_GB2312" w:hAnsi="宋体" w:hint="eastAsia"/>
                <w:sz w:val="24"/>
              </w:rPr>
              <w:t>数据精度（数字图像的解析度</w:t>
            </w:r>
            <w:r>
              <w:rPr>
                <w:rFonts w:ascii="楷体_GB2312" w:eastAsia="楷体_GB2312" w:hAnsi="宋体" w:hint="eastAsia"/>
                <w:sz w:val="24"/>
              </w:rPr>
              <w:t>/</w:t>
            </w:r>
            <w:r>
              <w:rPr>
                <w:rFonts w:ascii="楷体_GB2312" w:eastAsia="楷体_GB2312" w:hAnsi="宋体" w:hint="eastAsia"/>
                <w:sz w:val="24"/>
              </w:rPr>
              <w:t>比例尺）</w:t>
            </w:r>
          </w:p>
          <w:p w:rsidR="00DC79DB" w:rsidRDefault="00294939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1:25</w:t>
            </w:r>
            <w:r>
              <w:rPr>
                <w:rFonts w:ascii="楷体_GB2312" w:eastAsia="楷体_GB2312" w:hAnsi="宋体" w:hint="eastAsia"/>
                <w:sz w:val="24"/>
              </w:rPr>
              <w:t>万</w:t>
            </w:r>
          </w:p>
        </w:tc>
      </w:tr>
      <w:tr w:rsidR="00DC79DB">
        <w:trPr>
          <w:jc w:val="center"/>
        </w:trPr>
        <w:tc>
          <w:tcPr>
            <w:tcW w:w="1668" w:type="dxa"/>
          </w:tcPr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3 </w:t>
            </w:r>
            <w:r>
              <w:rPr>
                <w:rFonts w:ascii="楷体_GB2312" w:eastAsia="楷体_GB2312" w:hAnsi="宋体" w:hint="eastAsia"/>
                <w:sz w:val="24"/>
              </w:rPr>
              <w:t>数据源描述</w:t>
            </w:r>
          </w:p>
        </w:tc>
        <w:tc>
          <w:tcPr>
            <w:tcW w:w="6854" w:type="dxa"/>
          </w:tcPr>
          <w:p w:rsidR="000D6EB3" w:rsidRPr="001C2578" w:rsidRDefault="000D6EB3" w:rsidP="000D6EB3">
            <w:pPr>
              <w:rPr>
                <w:rFonts w:ascii="楷体" w:eastAsia="楷体" w:hAnsi="楷体"/>
                <w:sz w:val="24"/>
              </w:rPr>
            </w:pPr>
            <w:r w:rsidRPr="001C2578">
              <w:rPr>
                <w:rFonts w:ascii="楷体" w:eastAsia="楷体" w:hAnsi="楷体" w:hint="eastAsia"/>
                <w:sz w:val="24"/>
              </w:rPr>
              <w:t>a. 如果是来自文献、资料等，将数据源列表</w:t>
            </w:r>
          </w:p>
          <w:p w:rsidR="000D6EB3" w:rsidRPr="001C2578" w:rsidRDefault="000D6EB3" w:rsidP="000D6EB3">
            <w:pPr>
              <w:rPr>
                <w:rFonts w:ascii="楷体" w:eastAsia="楷体" w:hAnsi="楷体"/>
                <w:sz w:val="24"/>
              </w:rPr>
            </w:pPr>
            <w:r w:rsidRPr="001C2578">
              <w:rPr>
                <w:rFonts w:ascii="楷体" w:eastAsia="楷体" w:hAnsi="楷体" w:hint="eastAsia"/>
                <w:sz w:val="24"/>
              </w:rPr>
              <w:t>b. 如果来自相关课题，要列出课题负责人、单位、资助者</w:t>
            </w:r>
          </w:p>
          <w:p w:rsidR="000D6EB3" w:rsidRPr="001C2578" w:rsidRDefault="000D6EB3" w:rsidP="000D6EB3">
            <w:pPr>
              <w:rPr>
                <w:rFonts w:ascii="楷体" w:eastAsia="楷体" w:hAnsi="楷体"/>
                <w:sz w:val="24"/>
              </w:rPr>
            </w:pPr>
            <w:r w:rsidRPr="001C2578">
              <w:rPr>
                <w:rFonts w:ascii="楷体" w:eastAsia="楷体" w:hAnsi="楷体" w:hint="eastAsia"/>
                <w:sz w:val="24"/>
              </w:rPr>
              <w:t>c. 如果是镜像、购买、交换、下载数据，要说明出处</w:t>
            </w:r>
          </w:p>
          <w:p w:rsidR="000D6EB3" w:rsidRPr="001C2578" w:rsidRDefault="000D6EB3" w:rsidP="000D6EB3">
            <w:pPr>
              <w:rPr>
                <w:rFonts w:ascii="楷体" w:eastAsia="楷体" w:hAnsi="楷体"/>
                <w:sz w:val="24"/>
              </w:rPr>
            </w:pPr>
            <w:r w:rsidRPr="001C2578">
              <w:rPr>
                <w:rFonts w:ascii="楷体" w:eastAsia="楷体" w:hAnsi="楷体" w:hint="eastAsia"/>
                <w:sz w:val="24"/>
              </w:rPr>
              <w:t>d. 如果是试验、观测、调查数据，要说明相关的仪器、设备、方法、过程的基本信息</w:t>
            </w:r>
          </w:p>
          <w:p w:rsidR="000D6EB3" w:rsidRPr="001C2578" w:rsidRDefault="000D6EB3" w:rsidP="000D6EB3">
            <w:pPr>
              <w:rPr>
                <w:rFonts w:ascii="楷体" w:eastAsia="楷体" w:hAnsi="楷体"/>
                <w:sz w:val="24"/>
              </w:rPr>
            </w:pPr>
            <w:r w:rsidRPr="001C2578">
              <w:rPr>
                <w:rFonts w:ascii="楷体" w:eastAsia="楷体" w:hAnsi="楷体" w:hint="eastAsia"/>
                <w:sz w:val="24"/>
              </w:rPr>
              <w:t>e. 如果是统计数据要说明数据发布的部门</w:t>
            </w:r>
          </w:p>
          <w:p w:rsidR="000D6EB3" w:rsidRPr="001C2578" w:rsidRDefault="000D6EB3" w:rsidP="000D6EB3">
            <w:pPr>
              <w:rPr>
                <w:rFonts w:ascii="楷体" w:eastAsia="楷体" w:hAnsi="楷体"/>
                <w:sz w:val="24"/>
              </w:rPr>
            </w:pPr>
            <w:r w:rsidRPr="001C2578">
              <w:rPr>
                <w:rFonts w:ascii="楷体" w:eastAsia="楷体" w:hAnsi="楷体" w:hint="eastAsia"/>
                <w:sz w:val="24"/>
              </w:rPr>
              <w:t>f. 其他数据要说明数据产生基本情况</w:t>
            </w:r>
          </w:p>
          <w:p w:rsidR="00DC79DB" w:rsidRDefault="00294939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该数据集</w:t>
            </w:r>
            <w:r>
              <w:rPr>
                <w:rFonts w:ascii="楷体" w:eastAsia="楷体" w:hAnsi="楷体" w:hint="eastAsia"/>
                <w:sz w:val="24"/>
              </w:rPr>
              <w:t>的</w:t>
            </w:r>
            <w:r>
              <w:rPr>
                <w:rFonts w:ascii="楷体" w:eastAsia="楷体" w:hAnsi="楷体"/>
                <w:sz w:val="24"/>
              </w:rPr>
              <w:t>数据源</w:t>
            </w:r>
            <w:r>
              <w:rPr>
                <w:rFonts w:ascii="楷体" w:eastAsia="楷体" w:hAnsi="楷体" w:hint="eastAsia"/>
                <w:sz w:val="24"/>
              </w:rPr>
              <w:t>为</w:t>
            </w:r>
            <w:r>
              <w:rPr>
                <w:rFonts w:ascii="楷体" w:eastAsia="楷体" w:hAnsi="楷体" w:hint="eastAsia"/>
                <w:sz w:val="24"/>
              </w:rPr>
              <w:t>湖北省公共资源交易平台和国家国土资源部网站</w:t>
            </w:r>
          </w:p>
        </w:tc>
      </w:tr>
      <w:tr w:rsidR="00DC79DB">
        <w:trPr>
          <w:jc w:val="center"/>
        </w:trPr>
        <w:tc>
          <w:tcPr>
            <w:tcW w:w="1668" w:type="dxa"/>
          </w:tcPr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4 </w:t>
            </w:r>
            <w:r>
              <w:rPr>
                <w:rFonts w:ascii="楷体_GB2312" w:eastAsia="楷体_GB2312" w:hAnsi="宋体" w:hint="eastAsia"/>
                <w:sz w:val="24"/>
              </w:rPr>
              <w:t>数据加工方法</w:t>
            </w:r>
          </w:p>
        </w:tc>
        <w:tc>
          <w:tcPr>
            <w:tcW w:w="6854" w:type="dxa"/>
          </w:tcPr>
          <w:p w:rsidR="000D6EB3" w:rsidRPr="001C2578" w:rsidRDefault="000D6EB3" w:rsidP="000D6EB3">
            <w:pPr>
              <w:rPr>
                <w:rFonts w:ascii="楷体" w:eastAsia="楷体" w:hAnsi="楷体"/>
                <w:sz w:val="24"/>
              </w:rPr>
            </w:pPr>
            <w:r w:rsidRPr="001C2578">
              <w:rPr>
                <w:rFonts w:ascii="楷体" w:eastAsia="楷体" w:hAnsi="楷体" w:hint="eastAsia"/>
                <w:sz w:val="24"/>
              </w:rPr>
              <w:t>a. 如果是属性数据、文本数据要写明数字化手段</w:t>
            </w:r>
          </w:p>
          <w:p w:rsidR="000D6EB3" w:rsidRPr="001C2578" w:rsidRDefault="000D6EB3" w:rsidP="000D6EB3">
            <w:pPr>
              <w:rPr>
                <w:rFonts w:ascii="楷体" w:eastAsia="楷体" w:hAnsi="楷体"/>
                <w:sz w:val="24"/>
              </w:rPr>
            </w:pPr>
            <w:r w:rsidRPr="001C2578">
              <w:rPr>
                <w:rFonts w:ascii="楷体" w:eastAsia="楷体" w:hAnsi="楷体" w:hint="eastAsia"/>
                <w:sz w:val="24"/>
              </w:rPr>
              <w:t>b. 如果是空间数据要写明数据数字化工具和简单流程</w:t>
            </w:r>
          </w:p>
          <w:p w:rsidR="000D6EB3" w:rsidRDefault="000D6EB3" w:rsidP="000D6EB3">
            <w:pPr>
              <w:rPr>
                <w:rFonts w:ascii="楷体" w:eastAsia="楷体" w:hAnsi="楷体"/>
                <w:sz w:val="24"/>
              </w:rPr>
            </w:pPr>
            <w:r w:rsidRPr="001C2578">
              <w:rPr>
                <w:rFonts w:ascii="楷体" w:eastAsia="楷体" w:hAnsi="楷体" w:hint="eastAsia"/>
                <w:sz w:val="24"/>
              </w:rPr>
              <w:t>c. 如果是经过数学运算、或模型产生的数据要交待清楚数学运算的算法和模型，并注明算法和模型的出处</w:t>
            </w:r>
          </w:p>
          <w:p w:rsidR="000D6EB3" w:rsidRPr="001C2578" w:rsidRDefault="000D6EB3" w:rsidP="000D6EB3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d．</w:t>
            </w:r>
            <w:r w:rsidRPr="002A11F0">
              <w:rPr>
                <w:rFonts w:ascii="楷体" w:eastAsia="楷体" w:hAnsi="楷体" w:hint="eastAsia"/>
                <w:sz w:val="24"/>
              </w:rPr>
              <w:t>如果是试验、观测、调查数据，要说明使用相关的仪器、设备、方法、过程</w:t>
            </w:r>
          </w:p>
          <w:p w:rsidR="000D6EB3" w:rsidRPr="001C2578" w:rsidRDefault="000D6EB3" w:rsidP="000D6EB3">
            <w:pPr>
              <w:rPr>
                <w:rFonts w:ascii="楷体" w:eastAsia="楷体" w:hAnsi="楷体"/>
                <w:sz w:val="24"/>
              </w:rPr>
            </w:pPr>
            <w:r w:rsidRPr="001C2578">
              <w:rPr>
                <w:rFonts w:ascii="楷体" w:eastAsia="楷体" w:hAnsi="楷体" w:hint="eastAsia"/>
                <w:sz w:val="24"/>
              </w:rPr>
              <w:t>e. 其它方法</w:t>
            </w:r>
          </w:p>
          <w:p w:rsidR="00DC79DB" w:rsidRDefault="00294939">
            <w:pPr>
              <w:spacing w:line="276" w:lineRule="auto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在目标网站上收集采矿权交易记录</w:t>
            </w:r>
            <w:r>
              <w:rPr>
                <w:rFonts w:ascii="楷体" w:eastAsia="楷体" w:hAnsi="楷体"/>
                <w:sz w:val="24"/>
              </w:rPr>
              <w:t>，</w:t>
            </w:r>
            <w:r>
              <w:rPr>
                <w:rFonts w:ascii="楷体" w:eastAsia="楷体" w:hAnsi="楷体" w:hint="eastAsia"/>
                <w:sz w:val="24"/>
              </w:rPr>
              <w:t>采集采矿权名称、地址、矿种、标高、坐标等数据，并整理成集。</w:t>
            </w:r>
          </w:p>
        </w:tc>
      </w:tr>
      <w:tr w:rsidR="00DC79DB">
        <w:trPr>
          <w:jc w:val="center"/>
        </w:trPr>
        <w:tc>
          <w:tcPr>
            <w:tcW w:w="1668" w:type="dxa"/>
          </w:tcPr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5 </w:t>
            </w:r>
            <w:r>
              <w:rPr>
                <w:rFonts w:ascii="楷体_GB2312" w:eastAsia="楷体_GB2312" w:hAnsi="宋体" w:hint="eastAsia"/>
                <w:sz w:val="24"/>
              </w:rPr>
              <w:t>数据质量描</w:t>
            </w:r>
            <w:r>
              <w:rPr>
                <w:rFonts w:ascii="楷体_GB2312" w:eastAsia="楷体_GB2312" w:hAnsi="宋体" w:hint="eastAsia"/>
                <w:sz w:val="24"/>
              </w:rPr>
              <w:lastRenderedPageBreak/>
              <w:t>述</w:t>
            </w:r>
          </w:p>
        </w:tc>
        <w:tc>
          <w:tcPr>
            <w:tcW w:w="6854" w:type="dxa"/>
          </w:tcPr>
          <w:p w:rsidR="000D6EB3" w:rsidRPr="001C2578" w:rsidRDefault="000D6EB3" w:rsidP="000D6EB3">
            <w:pPr>
              <w:rPr>
                <w:rFonts w:ascii="楷体" w:eastAsia="楷体" w:hAnsi="楷体"/>
                <w:sz w:val="24"/>
              </w:rPr>
            </w:pPr>
            <w:r w:rsidRPr="001C2578">
              <w:rPr>
                <w:rFonts w:ascii="楷体" w:eastAsia="楷体" w:hAnsi="楷体" w:hint="eastAsia"/>
                <w:sz w:val="24"/>
              </w:rPr>
              <w:lastRenderedPageBreak/>
              <w:t>a. 原始资料数据精度</w:t>
            </w:r>
          </w:p>
          <w:p w:rsidR="000D6EB3" w:rsidRPr="001C2578" w:rsidRDefault="000D6EB3" w:rsidP="000D6EB3">
            <w:pPr>
              <w:ind w:left="252" w:hangingChars="105" w:hanging="252"/>
              <w:rPr>
                <w:rFonts w:ascii="楷体" w:eastAsia="楷体" w:hAnsi="楷体"/>
                <w:sz w:val="24"/>
              </w:rPr>
            </w:pPr>
            <w:r w:rsidRPr="001C2578">
              <w:rPr>
                <w:rFonts w:ascii="楷体" w:eastAsia="楷体" w:hAnsi="楷体" w:hint="eastAsia"/>
                <w:sz w:val="24"/>
              </w:rPr>
              <w:lastRenderedPageBreak/>
              <w:t>b. 项目数据产生和汇集过程中的相关质量控制措施，包括完整的数据产生过程、使用的方法和标准规范、数据应用范围等内容。</w:t>
            </w:r>
          </w:p>
          <w:p w:rsidR="000D6EB3" w:rsidRDefault="000D6EB3" w:rsidP="000D6EB3">
            <w:pPr>
              <w:spacing w:line="276" w:lineRule="auto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制定数字加工操作规范。</w:t>
            </w:r>
            <w:r>
              <w:rPr>
                <w:rFonts w:ascii="楷体" w:eastAsia="楷体" w:hAnsi="楷体" w:hint="eastAsia"/>
                <w:sz w:val="24"/>
              </w:rPr>
              <w:t>加工过程中，规定操作人员严格遵守操作规范，同时由专人负责质量审查。经多人复查审核，其数据完整性、逻辑一致性、位置精度、属性精度、接边精度、现势性均符合国家测绘局制定的有关技术规定和标准的要求，质量优良可靠。</w:t>
            </w:r>
          </w:p>
          <w:p w:rsidR="00DC79DB" w:rsidRDefault="000D6EB3" w:rsidP="000D6EB3">
            <w:pPr>
              <w:spacing w:line="276" w:lineRule="auto"/>
              <w:rPr>
                <w:rFonts w:ascii="楷体_GB2312" w:eastAsia="楷体_GB2312" w:hAnsi="宋体"/>
                <w:sz w:val="24"/>
              </w:rPr>
            </w:pPr>
            <w:r w:rsidRPr="001C2578">
              <w:rPr>
                <w:rFonts w:ascii="楷体" w:eastAsia="楷体" w:hAnsi="楷体" w:hint="eastAsia"/>
                <w:sz w:val="24"/>
              </w:rPr>
              <w:t>c. 加工后数据精度</w:t>
            </w:r>
            <w:r w:rsidR="00294939">
              <w:rPr>
                <w:rFonts w:ascii="楷体" w:eastAsia="楷体" w:hAnsi="楷体" w:hint="eastAsia"/>
                <w:sz w:val="24"/>
              </w:rPr>
              <w:t>制定数字加工操作规范。</w:t>
            </w:r>
          </w:p>
        </w:tc>
      </w:tr>
      <w:tr w:rsidR="00DC79DB">
        <w:trPr>
          <w:jc w:val="center"/>
        </w:trPr>
        <w:tc>
          <w:tcPr>
            <w:tcW w:w="1668" w:type="dxa"/>
          </w:tcPr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lastRenderedPageBreak/>
              <w:t xml:space="preserve">6 </w:t>
            </w:r>
            <w:r>
              <w:rPr>
                <w:rFonts w:ascii="楷体_GB2312" w:eastAsia="楷体_GB2312" w:hAnsi="宋体" w:hint="eastAsia"/>
                <w:sz w:val="24"/>
              </w:rPr>
              <w:t>数据应用成果</w:t>
            </w:r>
          </w:p>
        </w:tc>
        <w:tc>
          <w:tcPr>
            <w:tcW w:w="6854" w:type="dxa"/>
          </w:tcPr>
          <w:p w:rsidR="00DC79DB" w:rsidRDefault="00294939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主要应用领域</w:t>
            </w:r>
          </w:p>
          <w:p w:rsidR="00DC79DB" w:rsidRDefault="00294939">
            <w:pPr>
              <w:ind w:leftChars="120" w:left="252" w:firstLineChars="50" w:firstLine="120"/>
              <w:rPr>
                <w:rFonts w:ascii="楷体" w:eastAsia="楷体" w:hAnsi="楷体"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4"/>
              </w:rPr>
              <w:t>本数据</w:t>
            </w:r>
            <w:proofErr w:type="gramStart"/>
            <w:r>
              <w:rPr>
                <w:rFonts w:ascii="楷体" w:eastAsia="楷体" w:hAnsi="楷体" w:hint="eastAsia"/>
                <w:color w:val="000000"/>
                <w:kern w:val="0"/>
                <w:sz w:val="24"/>
              </w:rPr>
              <w:t>集主要</w:t>
            </w:r>
            <w:proofErr w:type="gramEnd"/>
            <w:r>
              <w:rPr>
                <w:rFonts w:ascii="楷体" w:eastAsia="楷体" w:hAnsi="楷体" w:hint="eastAsia"/>
                <w:color w:val="000000"/>
                <w:kern w:val="0"/>
                <w:sz w:val="24"/>
              </w:rPr>
              <w:t>应用于地理学，</w:t>
            </w:r>
            <w:r>
              <w:rPr>
                <w:rFonts w:ascii="楷体" w:eastAsia="楷体" w:hAnsi="楷体"/>
                <w:color w:val="000000"/>
                <w:kern w:val="0"/>
                <w:sz w:val="24"/>
              </w:rPr>
              <w:t>地质学</w:t>
            </w:r>
            <w:r>
              <w:rPr>
                <w:rFonts w:ascii="楷体" w:eastAsia="楷体" w:hAnsi="楷体" w:hint="eastAsia"/>
                <w:color w:val="000000"/>
                <w:kern w:val="0"/>
                <w:sz w:val="24"/>
              </w:rPr>
              <w:t>等相关领域研究</w:t>
            </w:r>
          </w:p>
          <w:p w:rsidR="00DC79DB" w:rsidRDefault="00294939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在应用中取得的效果</w:t>
            </w:r>
            <w:r>
              <w:rPr>
                <w:rFonts w:ascii="楷体_GB2312" w:eastAsia="楷体_GB2312" w:hAnsi="宋体" w:hint="eastAsia"/>
                <w:sz w:val="24"/>
              </w:rPr>
              <w:t>(</w:t>
            </w:r>
            <w:r>
              <w:rPr>
                <w:rFonts w:ascii="楷体_GB2312" w:eastAsia="楷体_GB2312" w:hAnsi="宋体" w:hint="eastAsia"/>
                <w:sz w:val="24"/>
              </w:rPr>
              <w:t>获得奖项</w:t>
            </w:r>
            <w:r>
              <w:rPr>
                <w:rFonts w:ascii="楷体_GB2312" w:eastAsia="楷体_GB2312" w:hAnsi="宋体" w:hint="eastAsia"/>
                <w:sz w:val="24"/>
              </w:rPr>
              <w:t>,</w:t>
            </w:r>
            <w:r>
              <w:rPr>
                <w:rFonts w:ascii="楷体_GB2312" w:eastAsia="楷体_GB2312" w:hAnsi="宋体" w:hint="eastAsia"/>
                <w:sz w:val="24"/>
              </w:rPr>
              <w:t>发表咨询报告和文章</w:t>
            </w:r>
            <w:r>
              <w:rPr>
                <w:rFonts w:ascii="楷体_GB2312" w:eastAsia="楷体_GB2312" w:hAnsi="宋体" w:hint="eastAsia"/>
                <w:sz w:val="24"/>
              </w:rPr>
              <w:t>)</w:t>
            </w:r>
          </w:p>
        </w:tc>
      </w:tr>
      <w:tr w:rsidR="00DC79DB">
        <w:trPr>
          <w:jc w:val="center"/>
        </w:trPr>
        <w:tc>
          <w:tcPr>
            <w:tcW w:w="1668" w:type="dxa"/>
          </w:tcPr>
          <w:p w:rsidR="00DC79DB" w:rsidRDefault="0029493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7 </w:t>
            </w:r>
            <w:r>
              <w:rPr>
                <w:rFonts w:ascii="楷体_GB2312" w:eastAsia="楷体_GB2312" w:hAnsi="宋体" w:hint="eastAsia"/>
                <w:sz w:val="24"/>
              </w:rPr>
              <w:t>知识产权</w:t>
            </w:r>
          </w:p>
        </w:tc>
        <w:tc>
          <w:tcPr>
            <w:tcW w:w="6854" w:type="dxa"/>
          </w:tcPr>
          <w:p w:rsidR="00DC79DB" w:rsidRDefault="00294939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标注知识产权说明</w:t>
            </w:r>
            <w:r>
              <w:rPr>
                <w:rFonts w:ascii="楷体_GB2312" w:eastAsia="楷体_GB2312" w:hAnsi="宋体" w:hint="eastAsia"/>
                <w:sz w:val="24"/>
              </w:rPr>
              <w:t>(</w:t>
            </w:r>
            <w:r>
              <w:rPr>
                <w:rFonts w:ascii="楷体_GB2312" w:eastAsia="楷体_GB2312" w:hAnsi="宋体" w:hint="eastAsia"/>
                <w:sz w:val="24"/>
              </w:rPr>
              <w:t>数据使用引用方式规定等</w:t>
            </w:r>
            <w:r>
              <w:rPr>
                <w:rFonts w:ascii="楷体_GB2312" w:eastAsia="楷体_GB2312" w:hAnsi="宋体" w:hint="eastAsia"/>
                <w:sz w:val="24"/>
              </w:rPr>
              <w:t>)</w:t>
            </w:r>
          </w:p>
          <w:p w:rsidR="00DC79DB" w:rsidRDefault="00294939">
            <w:pPr>
              <w:numPr>
                <w:ilvl w:val="0"/>
                <w:numId w:val="3"/>
              </w:num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数据标注参考以下规范：</w:t>
            </w:r>
          </w:p>
          <w:p w:rsidR="00DC79DB" w:rsidRDefault="00294939">
            <w:pPr>
              <w:ind w:left="360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数据来源参考以下规范：</w:t>
            </w:r>
          </w:p>
          <w:p w:rsidR="00DC79DB" w:rsidRDefault="00294939">
            <w:pPr>
              <w:ind w:left="357"/>
              <w:jc w:val="left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中文表达方式：</w:t>
            </w:r>
            <w:r>
              <w:rPr>
                <w:rFonts w:ascii="楷体_GB2312" w:eastAsia="楷体_GB2312" w:hAnsi="宋体" w:hint="eastAsia"/>
                <w:sz w:val="24"/>
              </w:rPr>
              <w:t>国家科技基础条件平台</w:t>
            </w:r>
            <w:r>
              <w:rPr>
                <w:rFonts w:ascii="楷体_GB2312" w:eastAsia="楷体_GB2312" w:hAnsi="宋体" w:hint="eastAsia"/>
                <w:sz w:val="24"/>
              </w:rPr>
              <w:t>-</w:t>
            </w:r>
            <w:r>
              <w:rPr>
                <w:rFonts w:ascii="楷体_GB2312" w:eastAsia="楷体_GB2312" w:hAnsi="宋体" w:hint="eastAsia"/>
                <w:sz w:val="24"/>
              </w:rPr>
              <w:t>国家地球系统科学数据共享</w:t>
            </w:r>
            <w:r w:rsidR="000D6EB3">
              <w:rPr>
                <w:rFonts w:ascii="楷体_GB2312" w:eastAsia="楷体_GB2312" w:hAnsi="宋体" w:hint="eastAsia"/>
                <w:sz w:val="24"/>
              </w:rPr>
              <w:t>服务</w:t>
            </w:r>
            <w:r>
              <w:rPr>
                <w:rFonts w:ascii="楷体_GB2312" w:eastAsia="楷体_GB2312" w:hAnsi="宋体" w:hint="eastAsia"/>
                <w:sz w:val="24"/>
              </w:rPr>
              <w:t>平台</w:t>
            </w:r>
            <w:r>
              <w:rPr>
                <w:rFonts w:ascii="楷体_GB2312" w:eastAsia="楷体_GB2312" w:hAnsi="宋体" w:hint="eastAsia"/>
                <w:sz w:val="24"/>
              </w:rPr>
              <w:t>-</w:t>
            </w:r>
            <w:r w:rsidR="000D6EB3">
              <w:rPr>
                <w:rFonts w:ascii="楷体_GB2312" w:eastAsia="楷体_GB2312" w:hAnsi="宋体" w:hint="eastAsia"/>
                <w:sz w:val="24"/>
              </w:rPr>
              <w:t>长江三角洲</w:t>
            </w:r>
            <w:r>
              <w:rPr>
                <w:rFonts w:ascii="楷体_GB2312" w:eastAsia="楷体_GB2312" w:hAnsi="宋体" w:hint="eastAsia"/>
                <w:sz w:val="24"/>
              </w:rPr>
              <w:t>科学数据中心</w:t>
            </w:r>
            <w:r>
              <w:rPr>
                <w:rFonts w:ascii="楷体_GB2312" w:eastAsia="楷体_GB2312" w:hAnsi="宋体" w:hint="eastAsia"/>
                <w:sz w:val="24"/>
              </w:rPr>
              <w:t>(http://nnu.geodata.cn:8008/)</w:t>
            </w:r>
            <w:r>
              <w:rPr>
                <w:rFonts w:ascii="楷体_GB2312" w:eastAsia="楷体_GB2312" w:hAnsi="宋体" w:hint="eastAsia"/>
                <w:sz w:val="24"/>
              </w:rPr>
              <w:t>；</w:t>
            </w:r>
          </w:p>
          <w:p w:rsidR="00DC79DB" w:rsidRDefault="00294939">
            <w:pPr>
              <w:ind w:left="357"/>
              <w:jc w:val="left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英文表达方式：</w:t>
            </w:r>
            <w:r>
              <w:rPr>
                <w:rFonts w:ascii="楷体_GB2312" w:eastAsia="楷体_GB2312" w:hAnsi="宋体" w:hint="eastAsia"/>
                <w:sz w:val="24"/>
              </w:rPr>
              <w:t xml:space="preserve">Yangtze River Delta Science Data Center, National Earth System Science Data Sharing </w:t>
            </w:r>
            <w:proofErr w:type="gramStart"/>
            <w:r>
              <w:rPr>
                <w:rFonts w:ascii="楷体_GB2312" w:eastAsia="楷体_GB2312" w:hAnsi="宋体" w:hint="eastAsia"/>
                <w:sz w:val="24"/>
              </w:rPr>
              <w:t>Infrastructure ,</w:t>
            </w:r>
            <w:proofErr w:type="gramEnd"/>
            <w:r>
              <w:rPr>
                <w:rFonts w:ascii="楷体_GB2312" w:eastAsia="楷体_GB2312" w:hAnsi="宋体" w:hint="eastAsia"/>
                <w:sz w:val="24"/>
              </w:rPr>
              <w:t xml:space="preserve"> National Science &amp; Technology Infrastructure of China(http://nnu.geodata.cn:8008/)</w:t>
            </w:r>
            <w:r>
              <w:rPr>
                <w:rFonts w:ascii="楷体_GB2312" w:eastAsia="楷体_GB2312" w:hAnsi="宋体" w:hint="eastAsia"/>
                <w:sz w:val="24"/>
              </w:rPr>
              <w:t xml:space="preserve"> .</w:t>
            </w:r>
          </w:p>
          <w:p w:rsidR="00DC79DB" w:rsidRDefault="00294939">
            <w:pPr>
              <w:ind w:firstLineChars="150" w:firstLine="361"/>
              <w:jc w:val="left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致谢方式参考以下规范：</w:t>
            </w:r>
          </w:p>
          <w:p w:rsidR="00DC79DB" w:rsidRDefault="00294939">
            <w:pPr>
              <w:ind w:left="357"/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中文致谢方式：</w:t>
            </w:r>
            <w:r>
              <w:rPr>
                <w:rFonts w:ascii="楷体_GB2312" w:eastAsia="楷体_GB2312" w:hAnsi="宋体" w:hint="eastAsia"/>
                <w:sz w:val="24"/>
              </w:rPr>
              <w:t>“感谢国家科技基础条件平台</w:t>
            </w:r>
            <w:r>
              <w:rPr>
                <w:rFonts w:ascii="楷体_GB2312" w:eastAsia="楷体_GB2312" w:hAnsi="宋体" w:hint="eastAsia"/>
                <w:sz w:val="24"/>
              </w:rPr>
              <w:t>-</w:t>
            </w:r>
            <w:r>
              <w:rPr>
                <w:rFonts w:ascii="楷体_GB2312" w:eastAsia="楷体_GB2312" w:hAnsi="宋体" w:hint="eastAsia"/>
                <w:sz w:val="24"/>
              </w:rPr>
              <w:t>国家地球系统科学数据共享</w:t>
            </w:r>
            <w:r w:rsidR="000D6EB3">
              <w:rPr>
                <w:rFonts w:ascii="楷体_GB2312" w:eastAsia="楷体_GB2312" w:hAnsi="宋体" w:hint="eastAsia"/>
                <w:sz w:val="24"/>
              </w:rPr>
              <w:t>服务</w:t>
            </w:r>
            <w:r>
              <w:rPr>
                <w:rFonts w:ascii="楷体_GB2312" w:eastAsia="楷体_GB2312" w:hAnsi="宋体" w:hint="eastAsia"/>
                <w:sz w:val="24"/>
              </w:rPr>
              <w:t>平台</w:t>
            </w:r>
            <w:r>
              <w:rPr>
                <w:rFonts w:ascii="楷体_GB2312" w:eastAsia="楷体_GB2312" w:hAnsi="宋体" w:hint="eastAsia"/>
                <w:sz w:val="24"/>
              </w:rPr>
              <w:t>-</w:t>
            </w:r>
            <w:r w:rsidR="000D6EB3">
              <w:rPr>
                <w:rFonts w:ascii="楷体_GB2312" w:eastAsia="楷体_GB2312" w:hAnsi="宋体" w:hint="eastAsia"/>
                <w:sz w:val="24"/>
              </w:rPr>
              <w:t>长江三角洲</w:t>
            </w:r>
            <w:r>
              <w:rPr>
                <w:rFonts w:ascii="楷体_GB2312" w:eastAsia="楷体_GB2312" w:hAnsi="宋体" w:hint="eastAsia"/>
                <w:sz w:val="24"/>
              </w:rPr>
              <w:t>科学数据中心</w:t>
            </w:r>
            <w:r>
              <w:rPr>
                <w:rFonts w:ascii="楷体_GB2312" w:eastAsia="楷体_GB2312" w:hAnsi="宋体" w:hint="eastAsia"/>
                <w:sz w:val="24"/>
              </w:rPr>
              <w:t xml:space="preserve"> (http://nnu.geodata.cn:8008/) </w:t>
            </w:r>
            <w:r>
              <w:rPr>
                <w:rFonts w:ascii="楷体_GB2312" w:eastAsia="楷体_GB2312" w:hAnsi="宋体" w:hint="eastAsia"/>
                <w:sz w:val="24"/>
              </w:rPr>
              <w:t>提供数据支撑。”</w:t>
            </w:r>
          </w:p>
          <w:p w:rsidR="00DC79DB" w:rsidRDefault="00294939">
            <w:pPr>
              <w:ind w:left="357"/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英文致谢方式：</w:t>
            </w:r>
            <w:r>
              <w:rPr>
                <w:rFonts w:ascii="楷体_GB2312" w:eastAsia="楷体_GB2312" w:hAnsi="宋体" w:hint="eastAsia"/>
                <w:sz w:val="24"/>
              </w:rPr>
              <w:t xml:space="preserve">Acknowledgement for the data support from </w:t>
            </w:r>
            <w:proofErr w:type="gramStart"/>
            <w:r>
              <w:rPr>
                <w:rFonts w:ascii="楷体_GB2312" w:eastAsia="楷体_GB2312" w:hAnsi="宋体" w:hint="eastAsia"/>
                <w:sz w:val="24"/>
              </w:rPr>
              <w:t>" Yangtze</w:t>
            </w:r>
            <w:proofErr w:type="gramEnd"/>
            <w:r>
              <w:rPr>
                <w:rFonts w:ascii="楷体_GB2312" w:eastAsia="楷体_GB2312" w:hAnsi="宋体" w:hint="eastAsia"/>
                <w:sz w:val="24"/>
              </w:rPr>
              <w:t xml:space="preserve"> River Delta Science Data Center, National Earth System Science Data Sharing Infrastructure, Natio</w:t>
            </w:r>
            <w:r>
              <w:rPr>
                <w:rFonts w:ascii="楷体_GB2312" w:eastAsia="楷体_GB2312" w:hAnsi="宋体" w:hint="eastAsia"/>
                <w:sz w:val="24"/>
              </w:rPr>
              <w:t>nal Science &amp; Technology Infrastructure of China (http://nnu.geodata.cn:8008/)".</w:t>
            </w:r>
          </w:p>
          <w:p w:rsidR="00DC79DB" w:rsidRDefault="00294939">
            <w:pPr>
              <w:numPr>
                <w:ilvl w:val="0"/>
                <w:numId w:val="3"/>
              </w:num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注明使用数据的联系人</w:t>
            </w:r>
          </w:p>
          <w:p w:rsidR="00DC79DB" w:rsidRDefault="00294939">
            <w:pPr>
              <w:ind w:firstLineChars="120" w:firstLine="288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由于本数据集测定时间不尽一致，指标繁杂，如需要详细原始数据者，请联系数据管理者。联系信息</w:t>
            </w:r>
            <w:r>
              <w:rPr>
                <w:rFonts w:ascii="楷体_GB2312" w:eastAsia="楷体_GB2312" w:hAnsi="宋体" w:hint="eastAsia"/>
                <w:sz w:val="24"/>
              </w:rPr>
              <w:t>:</w:t>
            </w:r>
          </w:p>
          <w:p w:rsidR="00DC79DB" w:rsidRDefault="00294939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姓名：李杨</w:t>
            </w:r>
            <w:r>
              <w:rPr>
                <w:rFonts w:ascii="楷体_GB2312" w:eastAsia="楷体_GB2312" w:hAnsi="宋体" w:hint="eastAsia"/>
                <w:sz w:val="24"/>
              </w:rPr>
              <w:t xml:space="preserve"> </w:t>
            </w:r>
            <w:r>
              <w:rPr>
                <w:rFonts w:ascii="楷体_GB2312" w:eastAsia="楷体_GB2312" w:hAnsi="宋体" w:hint="eastAsia"/>
                <w:sz w:val="24"/>
              </w:rPr>
              <w:t>朱岭</w:t>
            </w:r>
          </w:p>
          <w:p w:rsidR="00DC79DB" w:rsidRDefault="00294939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Email</w:t>
            </w:r>
            <w:r>
              <w:rPr>
                <w:rFonts w:ascii="楷体_GB2312" w:eastAsia="楷体_GB2312" w:hAnsi="宋体" w:hint="eastAsia"/>
                <w:sz w:val="24"/>
              </w:rPr>
              <w:t>：</w:t>
            </w:r>
            <w:r>
              <w:rPr>
                <w:rFonts w:ascii="楷体_GB2312" w:eastAsia="楷体_GB2312" w:hAnsi="宋体" w:hint="eastAsia"/>
                <w:sz w:val="24"/>
              </w:rPr>
              <w:t>geodata@njnu.edu.cn</w:t>
            </w:r>
          </w:p>
          <w:p w:rsidR="00DC79DB" w:rsidRDefault="00294939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Tel</w:t>
            </w:r>
            <w:r>
              <w:rPr>
                <w:rFonts w:ascii="楷体_GB2312" w:eastAsia="楷体_GB2312" w:hAnsi="宋体" w:hint="eastAsia"/>
                <w:sz w:val="24"/>
              </w:rPr>
              <w:t>：</w:t>
            </w:r>
            <w:r>
              <w:rPr>
                <w:rFonts w:ascii="楷体_GB2312" w:eastAsia="楷体_GB2312" w:hAnsi="宋体" w:hint="eastAsia"/>
                <w:sz w:val="24"/>
              </w:rPr>
              <w:t>025-85891253 025-85891257</w:t>
            </w:r>
          </w:p>
        </w:tc>
      </w:tr>
    </w:tbl>
    <w:p w:rsidR="00DC79DB" w:rsidRDefault="00DC79DB">
      <w:pPr>
        <w:rPr>
          <w:rFonts w:ascii="楷体_GB2312" w:eastAsia="楷体_GB2312" w:hAnsi="宋体"/>
          <w:sz w:val="24"/>
        </w:rPr>
      </w:pPr>
    </w:p>
    <w:sectPr w:rsidR="00DC79D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939" w:rsidRDefault="00294939">
      <w:r>
        <w:separator/>
      </w:r>
    </w:p>
  </w:endnote>
  <w:endnote w:type="continuationSeparator" w:id="0">
    <w:p w:rsidR="00294939" w:rsidRDefault="00294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DB" w:rsidRDefault="00294939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4937" w:rsidRPr="00434937">
      <w:rPr>
        <w:noProof/>
        <w:lang w:val="zh-CN"/>
      </w:rPr>
      <w:t>3</w:t>
    </w:r>
    <w:r>
      <w:rPr>
        <w:lang w:val="zh-CN"/>
      </w:rPr>
      <w:fldChar w:fldCharType="end"/>
    </w:r>
  </w:p>
  <w:p w:rsidR="00DC79DB" w:rsidRDefault="00DC79D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939" w:rsidRDefault="00294939">
      <w:r>
        <w:separator/>
      </w:r>
    </w:p>
  </w:footnote>
  <w:footnote w:type="continuationSeparator" w:id="0">
    <w:p w:rsidR="00294939" w:rsidRDefault="00294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DB" w:rsidRDefault="00294939">
    <w:pPr>
      <w:pStyle w:val="a6"/>
      <w:jc w:val="both"/>
    </w:pPr>
    <w:r>
      <w:rPr>
        <w:rFonts w:hint="eastAsia"/>
      </w:rPr>
      <w:t>国家地球系统科学数据共享</w:t>
    </w:r>
    <w:r w:rsidR="000D6EB3">
      <w:rPr>
        <w:rFonts w:hint="eastAsia"/>
      </w:rPr>
      <w:t>服务</w:t>
    </w:r>
    <w:r>
      <w:rPr>
        <w:rFonts w:hint="eastAsia"/>
      </w:rPr>
      <w:t>平台</w:t>
    </w:r>
    <w:r>
      <w:t>—</w:t>
    </w:r>
    <w:r>
      <w:rPr>
        <w:rFonts w:hint="eastAsia"/>
      </w:rPr>
      <w:t>长江三角洲科学数据中心</w:t>
    </w:r>
    <w:proofErr w:type="gramStart"/>
    <w:r>
      <w:t>—</w:t>
    </w:r>
    <w:r>
      <w:rPr>
        <w:rFonts w:hint="eastAsia"/>
      </w:rPr>
      <w:t>数据</w:t>
    </w:r>
    <w:proofErr w:type="gramEnd"/>
    <w:r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908"/>
    <w:multiLevelType w:val="multilevel"/>
    <w:tmpl w:val="014B490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394492"/>
    <w:multiLevelType w:val="multilevel"/>
    <w:tmpl w:val="2C394492"/>
    <w:lvl w:ilvl="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012C6"/>
    <w:multiLevelType w:val="multilevel"/>
    <w:tmpl w:val="52A012C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8F"/>
    <w:rsid w:val="00014DDA"/>
    <w:rsid w:val="00021774"/>
    <w:rsid w:val="00034567"/>
    <w:rsid w:val="00043088"/>
    <w:rsid w:val="0005173D"/>
    <w:rsid w:val="00054739"/>
    <w:rsid w:val="00055DA4"/>
    <w:rsid w:val="000666B0"/>
    <w:rsid w:val="00077FB3"/>
    <w:rsid w:val="00083A6B"/>
    <w:rsid w:val="00085F83"/>
    <w:rsid w:val="00090833"/>
    <w:rsid w:val="000A65C4"/>
    <w:rsid w:val="000B77B4"/>
    <w:rsid w:val="000C2EF8"/>
    <w:rsid w:val="000C4AF1"/>
    <w:rsid w:val="000C66BB"/>
    <w:rsid w:val="000D0FE9"/>
    <w:rsid w:val="000D563E"/>
    <w:rsid w:val="000D6EB3"/>
    <w:rsid w:val="00103F6F"/>
    <w:rsid w:val="0013143A"/>
    <w:rsid w:val="00134052"/>
    <w:rsid w:val="00155F1B"/>
    <w:rsid w:val="001634B6"/>
    <w:rsid w:val="001C24F3"/>
    <w:rsid w:val="001E63F5"/>
    <w:rsid w:val="0022693B"/>
    <w:rsid w:val="00234F3B"/>
    <w:rsid w:val="002421D8"/>
    <w:rsid w:val="002440BD"/>
    <w:rsid w:val="00245CA4"/>
    <w:rsid w:val="00246446"/>
    <w:rsid w:val="0025258A"/>
    <w:rsid w:val="002526AF"/>
    <w:rsid w:val="002845B8"/>
    <w:rsid w:val="00285BA7"/>
    <w:rsid w:val="00294939"/>
    <w:rsid w:val="002A3A3F"/>
    <w:rsid w:val="002B049F"/>
    <w:rsid w:val="002B7024"/>
    <w:rsid w:val="002C3014"/>
    <w:rsid w:val="002C3079"/>
    <w:rsid w:val="002D09B4"/>
    <w:rsid w:val="002D69E2"/>
    <w:rsid w:val="002E15FB"/>
    <w:rsid w:val="002E5371"/>
    <w:rsid w:val="002F7161"/>
    <w:rsid w:val="00303239"/>
    <w:rsid w:val="00303E70"/>
    <w:rsid w:val="00316A13"/>
    <w:rsid w:val="00320364"/>
    <w:rsid w:val="0033223C"/>
    <w:rsid w:val="003405AE"/>
    <w:rsid w:val="003434A9"/>
    <w:rsid w:val="00346631"/>
    <w:rsid w:val="00346D11"/>
    <w:rsid w:val="00362EF9"/>
    <w:rsid w:val="00367606"/>
    <w:rsid w:val="00367CAF"/>
    <w:rsid w:val="003708B9"/>
    <w:rsid w:val="00370B3B"/>
    <w:rsid w:val="00386709"/>
    <w:rsid w:val="0039608D"/>
    <w:rsid w:val="003A0FEB"/>
    <w:rsid w:val="003C507C"/>
    <w:rsid w:val="003C6AEF"/>
    <w:rsid w:val="003C78F1"/>
    <w:rsid w:val="003E7FF6"/>
    <w:rsid w:val="003F0EE6"/>
    <w:rsid w:val="003F161B"/>
    <w:rsid w:val="003F7027"/>
    <w:rsid w:val="00402EAC"/>
    <w:rsid w:val="00407ABA"/>
    <w:rsid w:val="0041311B"/>
    <w:rsid w:val="004159FA"/>
    <w:rsid w:val="00422BD5"/>
    <w:rsid w:val="0042656C"/>
    <w:rsid w:val="00434937"/>
    <w:rsid w:val="00440338"/>
    <w:rsid w:val="00442640"/>
    <w:rsid w:val="004509A9"/>
    <w:rsid w:val="00450BFE"/>
    <w:rsid w:val="00457340"/>
    <w:rsid w:val="00460FE1"/>
    <w:rsid w:val="00464623"/>
    <w:rsid w:val="00472D27"/>
    <w:rsid w:val="00473D91"/>
    <w:rsid w:val="004762DA"/>
    <w:rsid w:val="00486518"/>
    <w:rsid w:val="004C386B"/>
    <w:rsid w:val="004C6DE2"/>
    <w:rsid w:val="004D7C43"/>
    <w:rsid w:val="004F004C"/>
    <w:rsid w:val="004F492B"/>
    <w:rsid w:val="0050769E"/>
    <w:rsid w:val="005115DF"/>
    <w:rsid w:val="005176FF"/>
    <w:rsid w:val="00522060"/>
    <w:rsid w:val="00530452"/>
    <w:rsid w:val="00535AE6"/>
    <w:rsid w:val="00553B2D"/>
    <w:rsid w:val="0056290E"/>
    <w:rsid w:val="00586D3C"/>
    <w:rsid w:val="00591DD2"/>
    <w:rsid w:val="00596384"/>
    <w:rsid w:val="005A09C8"/>
    <w:rsid w:val="005B42C7"/>
    <w:rsid w:val="005B43D0"/>
    <w:rsid w:val="005B488A"/>
    <w:rsid w:val="005C1A0A"/>
    <w:rsid w:val="005D10E0"/>
    <w:rsid w:val="005D6199"/>
    <w:rsid w:val="005E2A25"/>
    <w:rsid w:val="005E2D33"/>
    <w:rsid w:val="005F3296"/>
    <w:rsid w:val="00601EB2"/>
    <w:rsid w:val="00602341"/>
    <w:rsid w:val="00606F2B"/>
    <w:rsid w:val="006113EA"/>
    <w:rsid w:val="00620B3B"/>
    <w:rsid w:val="00630056"/>
    <w:rsid w:val="006305D6"/>
    <w:rsid w:val="00634BD9"/>
    <w:rsid w:val="00670A10"/>
    <w:rsid w:val="00684285"/>
    <w:rsid w:val="00690BE6"/>
    <w:rsid w:val="006910CC"/>
    <w:rsid w:val="00694533"/>
    <w:rsid w:val="006A5E73"/>
    <w:rsid w:val="006B7D51"/>
    <w:rsid w:val="006C5F5C"/>
    <w:rsid w:val="006F60A5"/>
    <w:rsid w:val="007004DA"/>
    <w:rsid w:val="0070467B"/>
    <w:rsid w:val="00713BEB"/>
    <w:rsid w:val="007330B7"/>
    <w:rsid w:val="00736B2C"/>
    <w:rsid w:val="00740998"/>
    <w:rsid w:val="00741103"/>
    <w:rsid w:val="00747283"/>
    <w:rsid w:val="007531CB"/>
    <w:rsid w:val="00760F48"/>
    <w:rsid w:val="007632F2"/>
    <w:rsid w:val="00766636"/>
    <w:rsid w:val="00767A77"/>
    <w:rsid w:val="00770518"/>
    <w:rsid w:val="00770AA3"/>
    <w:rsid w:val="007912BB"/>
    <w:rsid w:val="00795D59"/>
    <w:rsid w:val="007A0AD9"/>
    <w:rsid w:val="007A4886"/>
    <w:rsid w:val="007D196D"/>
    <w:rsid w:val="007D21C8"/>
    <w:rsid w:val="007D2393"/>
    <w:rsid w:val="007F5CC9"/>
    <w:rsid w:val="00801A4C"/>
    <w:rsid w:val="00810142"/>
    <w:rsid w:val="00820AC3"/>
    <w:rsid w:val="0082310D"/>
    <w:rsid w:val="0083135A"/>
    <w:rsid w:val="008418AE"/>
    <w:rsid w:val="0084744A"/>
    <w:rsid w:val="00852703"/>
    <w:rsid w:val="008539E2"/>
    <w:rsid w:val="0086089B"/>
    <w:rsid w:val="008728A2"/>
    <w:rsid w:val="00881667"/>
    <w:rsid w:val="0088600B"/>
    <w:rsid w:val="008877DC"/>
    <w:rsid w:val="008901BE"/>
    <w:rsid w:val="00895B25"/>
    <w:rsid w:val="008B012F"/>
    <w:rsid w:val="008B1700"/>
    <w:rsid w:val="008B18B4"/>
    <w:rsid w:val="008B64B7"/>
    <w:rsid w:val="008C23A9"/>
    <w:rsid w:val="008C4F78"/>
    <w:rsid w:val="008D0B29"/>
    <w:rsid w:val="008D26CD"/>
    <w:rsid w:val="008F7C94"/>
    <w:rsid w:val="0091558E"/>
    <w:rsid w:val="00922CE7"/>
    <w:rsid w:val="009526E6"/>
    <w:rsid w:val="00961FC4"/>
    <w:rsid w:val="00962109"/>
    <w:rsid w:val="009624B5"/>
    <w:rsid w:val="009711F7"/>
    <w:rsid w:val="00971260"/>
    <w:rsid w:val="00996AF8"/>
    <w:rsid w:val="009A22B3"/>
    <w:rsid w:val="009B0E0C"/>
    <w:rsid w:val="009B40BE"/>
    <w:rsid w:val="009B57EB"/>
    <w:rsid w:val="009C1CA6"/>
    <w:rsid w:val="009D624D"/>
    <w:rsid w:val="009F03FE"/>
    <w:rsid w:val="009F0DD5"/>
    <w:rsid w:val="009F45CF"/>
    <w:rsid w:val="009F6ECE"/>
    <w:rsid w:val="009F71C7"/>
    <w:rsid w:val="00A01B33"/>
    <w:rsid w:val="00A04DED"/>
    <w:rsid w:val="00A07B80"/>
    <w:rsid w:val="00A2098F"/>
    <w:rsid w:val="00A4046C"/>
    <w:rsid w:val="00A437E1"/>
    <w:rsid w:val="00A47D8C"/>
    <w:rsid w:val="00A91B0E"/>
    <w:rsid w:val="00A94DE6"/>
    <w:rsid w:val="00AB59F3"/>
    <w:rsid w:val="00AC0EAA"/>
    <w:rsid w:val="00AD0509"/>
    <w:rsid w:val="00AD5E30"/>
    <w:rsid w:val="00AD628F"/>
    <w:rsid w:val="00AE44CA"/>
    <w:rsid w:val="00AF2BCB"/>
    <w:rsid w:val="00B00876"/>
    <w:rsid w:val="00B16DC2"/>
    <w:rsid w:val="00B335F1"/>
    <w:rsid w:val="00B33893"/>
    <w:rsid w:val="00B4633E"/>
    <w:rsid w:val="00B463F2"/>
    <w:rsid w:val="00B75547"/>
    <w:rsid w:val="00BA4A7B"/>
    <w:rsid w:val="00BB783A"/>
    <w:rsid w:val="00BC1574"/>
    <w:rsid w:val="00BD20F3"/>
    <w:rsid w:val="00BD321C"/>
    <w:rsid w:val="00BD41D1"/>
    <w:rsid w:val="00BE3E0F"/>
    <w:rsid w:val="00BE3EA3"/>
    <w:rsid w:val="00C032EB"/>
    <w:rsid w:val="00C20D0B"/>
    <w:rsid w:val="00C222D1"/>
    <w:rsid w:val="00C241AF"/>
    <w:rsid w:val="00C26E0F"/>
    <w:rsid w:val="00C363FD"/>
    <w:rsid w:val="00C45C17"/>
    <w:rsid w:val="00C6253D"/>
    <w:rsid w:val="00C65EFC"/>
    <w:rsid w:val="00C723E6"/>
    <w:rsid w:val="00C846B3"/>
    <w:rsid w:val="00CA204A"/>
    <w:rsid w:val="00CA328F"/>
    <w:rsid w:val="00CA38D2"/>
    <w:rsid w:val="00CB3977"/>
    <w:rsid w:val="00CE485C"/>
    <w:rsid w:val="00CF7387"/>
    <w:rsid w:val="00D13239"/>
    <w:rsid w:val="00D14708"/>
    <w:rsid w:val="00D17C66"/>
    <w:rsid w:val="00D22031"/>
    <w:rsid w:val="00D24EE3"/>
    <w:rsid w:val="00D5093D"/>
    <w:rsid w:val="00D50DB7"/>
    <w:rsid w:val="00D52FB5"/>
    <w:rsid w:val="00D61207"/>
    <w:rsid w:val="00D83674"/>
    <w:rsid w:val="00D960F2"/>
    <w:rsid w:val="00DC22FE"/>
    <w:rsid w:val="00DC36D9"/>
    <w:rsid w:val="00DC79DB"/>
    <w:rsid w:val="00DD7866"/>
    <w:rsid w:val="00DE7693"/>
    <w:rsid w:val="00DF34FB"/>
    <w:rsid w:val="00DF6A2F"/>
    <w:rsid w:val="00E13282"/>
    <w:rsid w:val="00E1398F"/>
    <w:rsid w:val="00E140E8"/>
    <w:rsid w:val="00E20833"/>
    <w:rsid w:val="00E2242B"/>
    <w:rsid w:val="00E22A36"/>
    <w:rsid w:val="00E24C36"/>
    <w:rsid w:val="00E25F59"/>
    <w:rsid w:val="00E41E1D"/>
    <w:rsid w:val="00E43084"/>
    <w:rsid w:val="00E573FB"/>
    <w:rsid w:val="00E61BBB"/>
    <w:rsid w:val="00E62BB5"/>
    <w:rsid w:val="00E84AFA"/>
    <w:rsid w:val="00E977A6"/>
    <w:rsid w:val="00EA221D"/>
    <w:rsid w:val="00EB4B3E"/>
    <w:rsid w:val="00EB5D83"/>
    <w:rsid w:val="00EC215B"/>
    <w:rsid w:val="00EF2F82"/>
    <w:rsid w:val="00F0134F"/>
    <w:rsid w:val="00F07396"/>
    <w:rsid w:val="00F12C0A"/>
    <w:rsid w:val="00F23EE5"/>
    <w:rsid w:val="00F303F0"/>
    <w:rsid w:val="00F47C86"/>
    <w:rsid w:val="00F50610"/>
    <w:rsid w:val="00F56E98"/>
    <w:rsid w:val="00F6027E"/>
    <w:rsid w:val="00F91AFD"/>
    <w:rsid w:val="00FA0D03"/>
    <w:rsid w:val="00FB737A"/>
    <w:rsid w:val="00FB7DE8"/>
    <w:rsid w:val="00FC50FC"/>
    <w:rsid w:val="00FC6429"/>
    <w:rsid w:val="00FE0A27"/>
    <w:rsid w:val="00FE4285"/>
    <w:rsid w:val="00FE4EC4"/>
    <w:rsid w:val="00FE6196"/>
    <w:rsid w:val="00FF2789"/>
    <w:rsid w:val="00FF4801"/>
    <w:rsid w:val="00FF57E8"/>
    <w:rsid w:val="1D9978EC"/>
    <w:rsid w:val="352A3696"/>
    <w:rsid w:val="47101473"/>
    <w:rsid w:val="536B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E145C"/>
  <w15:docId w15:val="{CE433EEB-131D-495F-86D4-42F90673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Hyperlink"/>
    <w:qFormat/>
    <w:rPr>
      <w:color w:val="0000FF"/>
      <w:u w:val="single"/>
    </w:r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pPr>
      <w:keepNext/>
      <w:tabs>
        <w:tab w:val="left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uiPriority w:val="9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9">
    <w:name w:val="标题 字符"/>
    <w:link w:val="a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pple-style-span">
    <w:name w:val="apple-style-span"/>
    <w:qFormat/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320;&#23398;&#24179;&#21488;\2012&#25968;&#25454;&#20013;&#24515;&#20803;&#25968;&#25454;&#27719;&#24635;\2012&#24180;7&#26376;%20&#20803;&#25968;&#25454;&#20462;&#25972;&#26356;&#26032;\1&#65306;100&#27743;&#33487;&#22522;&#30784;&#22320;&#29702;&#19982;&#29983;&#24577;&#29615;&#22659;&#25968;&#25454;&#38598;&#65288;1998&#65292;1999&#65292;2000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1：100江苏基础地理与生态环境数据集（1998，1999，2000）.dot</Template>
  <TotalTime>3</TotalTime>
  <Pages>1</Pages>
  <Words>319</Words>
  <Characters>1824</Characters>
  <Application>Microsoft Office Word</Application>
  <DocSecurity>0</DocSecurity>
  <Lines>15</Lines>
  <Paragraphs>4</Paragraphs>
  <ScaleCrop>false</ScaleCrop>
  <Company>cern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973计划资源环境领域项目数据汇交</dc:title>
  <dc:creator>laurel</dc:creator>
  <cp:lastModifiedBy>admin</cp:lastModifiedBy>
  <cp:revision>9</cp:revision>
  <cp:lastPrinted>2008-05-05T06:54:00Z</cp:lastPrinted>
  <dcterms:created xsi:type="dcterms:W3CDTF">2017-06-28T11:53:00Z</dcterms:created>
  <dcterms:modified xsi:type="dcterms:W3CDTF">2018-09-25T05:02:00Z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